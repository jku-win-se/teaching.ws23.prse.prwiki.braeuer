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3472" w14:textId="77777777" w:rsidR="00297DCB" w:rsidRPr="000142CC" w:rsidRDefault="00297DCB" w:rsidP="00983255">
      <w:pPr>
        <w:sectPr w:rsidR="00297DCB" w:rsidRPr="000142CC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</w:p>
    <w:p w14:paraId="39DE9844" w14:textId="327C6563" w:rsidR="00325F13" w:rsidRDefault="00BF3F45" w:rsidP="00EE4666">
      <w:r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1D8E1B08" wp14:editId="6FAFB514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35B55" w14:textId="57528019" w:rsidR="00CE400C" w:rsidRPr="008D7BD0" w:rsidRDefault="00DF5B16" w:rsidP="00CE400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Expense</w:t>
                            </w:r>
                            <w:r w:rsidR="00B82936" w:rsidRPr="008D7BD0">
                              <w:rPr>
                                <w:lang w:val="en-US"/>
                              </w:rPr>
                              <w:t xml:space="preserve"> Management</w:t>
                            </w:r>
                          </w:p>
                          <w:p w14:paraId="1403C651" w14:textId="77777777" w:rsidR="00CE400C" w:rsidRPr="008D7BD0" w:rsidRDefault="00B82936" w:rsidP="00CE400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 w:rsidRPr="008D7BD0">
                              <w:rPr>
                                <w:lang w:val="en-US"/>
                              </w:rPr>
                              <w:t>Team X</w:t>
                            </w:r>
                          </w:p>
                          <w:p w14:paraId="6FDBBD68" w14:textId="77777777" w:rsidR="00B82936" w:rsidRPr="008D7BD0" w:rsidRDefault="00B82936" w:rsidP="00B82936">
                            <w:pPr>
                              <w:rPr>
                                <w:lang w:val="en-US"/>
                              </w:rPr>
                            </w:pPr>
                            <w:r w:rsidRPr="008D7BD0">
                              <w:rPr>
                                <w:lang w:val="en-US"/>
                              </w:rPr>
                              <w:t>Name 1, Name 2, Name 2</w:t>
                            </w:r>
                          </w:p>
                          <w:p w14:paraId="5BFE3085" w14:textId="77777777" w:rsidR="00BF3F45" w:rsidRPr="008D7BD0" w:rsidRDefault="00BF3F45" w:rsidP="009840C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E1B0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" filled="f" stroked="f">
                <v:textbox>
                  <w:txbxContent>
                    <w:p w14:paraId="75F35B55" w14:textId="57528019" w:rsidR="00CE400C" w:rsidRPr="008D7BD0" w:rsidRDefault="00DF5B16" w:rsidP="00CE400C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Expense</w:t>
                      </w:r>
                      <w:r w:rsidR="00B82936" w:rsidRPr="008D7BD0">
                        <w:rPr>
                          <w:lang w:val="en-US"/>
                        </w:rPr>
                        <w:t xml:space="preserve"> Management</w:t>
                      </w:r>
                    </w:p>
                    <w:p w14:paraId="1403C651" w14:textId="77777777" w:rsidR="00CE400C" w:rsidRPr="008D7BD0" w:rsidRDefault="00B82936" w:rsidP="00CE400C">
                      <w:pPr>
                        <w:pStyle w:val="Subtitle"/>
                        <w:rPr>
                          <w:lang w:val="en-US"/>
                        </w:rPr>
                      </w:pPr>
                      <w:r w:rsidRPr="008D7BD0">
                        <w:rPr>
                          <w:lang w:val="en-US"/>
                        </w:rPr>
                        <w:t>Team X</w:t>
                      </w:r>
                    </w:p>
                    <w:p w14:paraId="6FDBBD68" w14:textId="77777777" w:rsidR="00B82936" w:rsidRPr="008D7BD0" w:rsidRDefault="00B82936" w:rsidP="00B82936">
                      <w:pPr>
                        <w:rPr>
                          <w:lang w:val="en-US"/>
                        </w:rPr>
                      </w:pPr>
                      <w:r w:rsidRPr="008D7BD0">
                        <w:rPr>
                          <w:lang w:val="en-US"/>
                        </w:rPr>
                        <w:t>Name 1, Name 2, Name 2</w:t>
                      </w:r>
                    </w:p>
                    <w:p w14:paraId="5BFE3085" w14:textId="77777777" w:rsidR="00BF3F45" w:rsidRPr="008D7BD0" w:rsidRDefault="00BF3F45" w:rsidP="009840CC">
                      <w:pPr>
                        <w:pStyle w:val="Subtitle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2C2C2CA" wp14:editId="44B7A968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7F794" w14:textId="77777777" w:rsidR="00B82936" w:rsidRPr="00B82936" w:rsidRDefault="00B82936" w:rsidP="00B82936">
                            <w:pPr>
                              <w:pStyle w:val="Title"/>
                              <w:spacing w:line="199" w:lineRule="auto"/>
                            </w:pPr>
                            <w:r>
                              <w:t>Projekt</w:t>
                            </w:r>
                            <w:r>
                              <w:br/>
                              <w:t>dokumentation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C2CA"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" filled="f" stroked="f">
                <v:textbox>
                  <w:txbxContent>
                    <w:p w14:paraId="0BE7F794" w14:textId="77777777" w:rsidR="00B82936" w:rsidRPr="00B82936" w:rsidRDefault="00B82936" w:rsidP="00B82936">
                      <w:pPr>
                        <w:pStyle w:val="Title"/>
                        <w:spacing w:line="199" w:lineRule="auto"/>
                      </w:pPr>
                      <w:r>
                        <w:t>Projekt</w:t>
                      </w:r>
                      <w:r>
                        <w:br/>
                        <w:t>dokumentation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012F1F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54EAD572" wp14:editId="500B4803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02D">
        <w:br w:type="page"/>
      </w:r>
      <w:r w:rsidR="00325F13">
        <w:lastRenderedPageBreak/>
        <w:t>Inhaltsverzeichnis</w:t>
      </w:r>
    </w:p>
    <w:p w14:paraId="1FD98DFB" w14:textId="698CE08E" w:rsidR="00F57361" w:rsidRDefault="005C0082">
      <w:pPr>
        <w:pStyle w:val="TOC1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6145632" w:history="1">
        <w:r w:rsidR="00F57361" w:rsidRPr="00645972">
          <w:rPr>
            <w:rStyle w:val="Hyperlink"/>
            <w:noProof/>
          </w:rPr>
          <w:t>1.</w:t>
        </w:r>
        <w:r w:rsidR="00F57361"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="00F57361" w:rsidRPr="00645972">
          <w:rPr>
            <w:rStyle w:val="Hyperlink"/>
            <w:noProof/>
          </w:rPr>
          <w:t>Einleitung</w:t>
        </w:r>
        <w:r w:rsidR="00F57361">
          <w:rPr>
            <w:noProof/>
            <w:webHidden/>
          </w:rPr>
          <w:tab/>
        </w:r>
        <w:r w:rsidR="00F57361">
          <w:rPr>
            <w:noProof/>
            <w:webHidden/>
          </w:rPr>
          <w:fldChar w:fldCharType="begin"/>
        </w:r>
        <w:r w:rsidR="00F57361">
          <w:rPr>
            <w:noProof/>
            <w:webHidden/>
          </w:rPr>
          <w:instrText xml:space="preserve"> PAGEREF _Toc156145632 \h </w:instrText>
        </w:r>
        <w:r w:rsidR="00F57361">
          <w:rPr>
            <w:noProof/>
            <w:webHidden/>
          </w:rPr>
        </w:r>
        <w:r w:rsidR="00F57361">
          <w:rPr>
            <w:noProof/>
            <w:webHidden/>
          </w:rPr>
          <w:fldChar w:fldCharType="separate"/>
        </w:r>
        <w:r w:rsidR="00F57361">
          <w:rPr>
            <w:noProof/>
            <w:webHidden/>
          </w:rPr>
          <w:t>3</w:t>
        </w:r>
        <w:r w:rsidR="00F57361">
          <w:rPr>
            <w:noProof/>
            <w:webHidden/>
          </w:rPr>
          <w:fldChar w:fldCharType="end"/>
        </w:r>
      </w:hyperlink>
    </w:p>
    <w:p w14:paraId="7828A78D" w14:textId="0C51CF74" w:rsidR="00F57361" w:rsidRDefault="00F57361">
      <w:pPr>
        <w:pStyle w:val="TOC1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33" w:history="1">
        <w:r w:rsidRPr="0064597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Umgesetzte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B0D677" w14:textId="710360CE" w:rsidR="00F57361" w:rsidRDefault="00F57361">
      <w:pPr>
        <w:pStyle w:val="TOC1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34" w:history="1">
        <w:r w:rsidRPr="0064597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Überblick über das System aus Benutzersicht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207203" w14:textId="5B4F23CC" w:rsidR="00F57361" w:rsidRDefault="00F57361">
      <w:pPr>
        <w:pStyle w:val="TOC1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35" w:history="1">
        <w:r w:rsidRPr="0064597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Überblick über das System aus Entwicklersicht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C2D4AC" w14:textId="63551EBE" w:rsidR="00F57361" w:rsidRDefault="00F57361">
      <w:pPr>
        <w:pStyle w:val="TOC2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36" w:history="1">
        <w:r w:rsidRPr="0064597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Entwurf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5C6CB" w14:textId="27EF88AD" w:rsidR="00F57361" w:rsidRDefault="00F57361">
      <w:pPr>
        <w:pStyle w:val="TOC3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6145637" w:history="1">
        <w:r w:rsidRPr="00645972">
          <w:rPr>
            <w:rStyle w:val="Hyperlink"/>
          </w:rPr>
          <w:t>4.1.1.</w:t>
        </w:r>
        <w:r>
          <w:rPr>
            <w:rFonts w:asciiTheme="minorHAnsi" w:eastAsiaTheme="minorEastAsia" w:hAnsiTheme="minorHAnsi"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</w:rPr>
          <w:t>Überblick über das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_Toc156145637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881A56" w14:textId="67BECA56" w:rsidR="00F57361" w:rsidRDefault="00F57361">
      <w:pPr>
        <w:pStyle w:val="TOC3"/>
        <w:rPr>
          <w:rFonts w:asciiTheme="minorHAnsi" w:eastAsiaTheme="minorEastAsia" w:hAnsiTheme="minorHAnsi"/>
          <w:kern w:val="2"/>
          <w:lang w:val="en-US"/>
          <w14:ligatures w14:val="standardContextual"/>
        </w:rPr>
      </w:pPr>
      <w:hyperlink w:anchor="_Toc156145638" w:history="1">
        <w:r w:rsidRPr="00645972">
          <w:rPr>
            <w:rStyle w:val="Hyperlink"/>
          </w:rPr>
          <w:t>4.1.2.</w:t>
        </w:r>
        <w:r>
          <w:rPr>
            <w:rFonts w:asciiTheme="minorHAnsi" w:eastAsiaTheme="minorEastAsia" w:hAnsiTheme="minorHAnsi"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</w:rPr>
          <w:t>Wichtige Design 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_Toc156145638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4671EBF" w14:textId="339222BA" w:rsidR="00F57361" w:rsidRDefault="00F57361">
      <w:pPr>
        <w:pStyle w:val="TOC2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39" w:history="1">
        <w:r w:rsidRPr="0064597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13667E" w14:textId="23A1CD0F" w:rsidR="00F57361" w:rsidRDefault="00F57361">
      <w:pPr>
        <w:pStyle w:val="TOC2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40" w:history="1">
        <w:r w:rsidRPr="0064597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Code Qualität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4FD932" w14:textId="1AD4F2AA" w:rsidR="00F57361" w:rsidRDefault="00F57361">
      <w:pPr>
        <w:pStyle w:val="TOC2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41" w:history="1">
        <w:r w:rsidRPr="00645972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4C42CE" w14:textId="116F6874" w:rsidR="00F57361" w:rsidRDefault="00F57361">
      <w:pPr>
        <w:pStyle w:val="TOC1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42" w:history="1">
        <w:r w:rsidRPr="0064597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JavaDoc für wichtige Klassen, Interfaces und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ABCB8D" w14:textId="2B6CE046" w:rsidR="00F57361" w:rsidRDefault="00F57361">
      <w:pPr>
        <w:pStyle w:val="TOC1"/>
        <w:rPr>
          <w:rFonts w:asciiTheme="minorHAnsi" w:eastAsiaTheme="minorEastAsia" w:hAnsiTheme="minorHAnsi"/>
          <w:noProof/>
          <w:kern w:val="2"/>
          <w:lang w:val="en-US"/>
          <w14:ligatures w14:val="standardContextual"/>
        </w:rPr>
      </w:pPr>
      <w:hyperlink w:anchor="_Toc156145643" w:history="1">
        <w:r w:rsidRPr="0064597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kern w:val="2"/>
            <w:lang w:val="en-US"/>
            <w14:ligatures w14:val="standardContextual"/>
          </w:rPr>
          <w:tab/>
        </w:r>
        <w:r w:rsidRPr="00645972">
          <w:rPr>
            <w:rStyle w:val="Hyperlink"/>
            <w:noProof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73475C" w14:textId="45ACBD95" w:rsidR="00F93E08" w:rsidRDefault="005C0082">
      <w:r>
        <w:fldChar w:fldCharType="end"/>
      </w:r>
    </w:p>
    <w:p w14:paraId="01854641" w14:textId="77777777" w:rsidR="00D7485A" w:rsidRDefault="00D7485A" w:rsidP="00743AB2"/>
    <w:p w14:paraId="70E4D712" w14:textId="77777777" w:rsidR="00012F1F" w:rsidRDefault="00012F1F" w:rsidP="00983255"/>
    <w:p w14:paraId="161BB4DF" w14:textId="77777777" w:rsidR="008D7BD0" w:rsidRDefault="008D7BD0">
      <w:pPr>
        <w:spacing w:after="160" w:line="259" w:lineRule="auto"/>
      </w:pPr>
    </w:p>
    <w:p w14:paraId="3FF67A3F" w14:textId="77777777" w:rsidR="008D7BD0" w:rsidRDefault="008D7BD0">
      <w:pPr>
        <w:spacing w:after="160" w:line="259" w:lineRule="auto"/>
      </w:pPr>
    </w:p>
    <w:p w14:paraId="457550EF" w14:textId="77777777" w:rsidR="008D7BD0" w:rsidRDefault="008D7BD0">
      <w:pPr>
        <w:spacing w:after="160" w:line="259" w:lineRule="auto"/>
      </w:pPr>
    </w:p>
    <w:p w14:paraId="40AEC9F3" w14:textId="77777777" w:rsidR="008D7BD0" w:rsidRDefault="008D7BD0">
      <w:pPr>
        <w:spacing w:after="160" w:line="259" w:lineRule="auto"/>
      </w:pPr>
      <w:r>
        <w:br w:type="page"/>
      </w:r>
    </w:p>
    <w:p w14:paraId="0C86430D" w14:textId="77777777" w:rsidR="00012F1F" w:rsidRDefault="00012F1F" w:rsidP="00983255"/>
    <w:p w14:paraId="15C7000C" w14:textId="77777777" w:rsidR="00435574" w:rsidRDefault="005319FE" w:rsidP="005C7D4A">
      <w:pPr>
        <w:pStyle w:val="Heading1"/>
      </w:pPr>
      <w:bookmarkStart w:id="0" w:name="_Toc156145632"/>
      <w:r>
        <w:t>Einleitung</w:t>
      </w:r>
      <w:bookmarkEnd w:id="0"/>
    </w:p>
    <w:p w14:paraId="0E599A4A" w14:textId="77777777" w:rsidR="005319FE" w:rsidRPr="005319FE" w:rsidRDefault="005319FE" w:rsidP="005319FE">
      <w:pPr>
        <w:rPr>
          <w:i/>
        </w:rPr>
      </w:pPr>
      <w:r w:rsidRPr="005319FE">
        <w:rPr>
          <w:i/>
        </w:rPr>
        <w:t>Überblick über das Projekt und das vorliegende Dokument</w:t>
      </w:r>
    </w:p>
    <w:p w14:paraId="1E80B8C4" w14:textId="77777777" w:rsidR="005319FE" w:rsidRDefault="005319FE" w:rsidP="005319FE">
      <w:pPr>
        <w:pStyle w:val="Heading1"/>
      </w:pPr>
      <w:bookmarkStart w:id="1" w:name="_Toc156145633"/>
      <w:r>
        <w:t>Umgesetzte Anforderungen</w:t>
      </w:r>
      <w:bookmarkEnd w:id="1"/>
    </w:p>
    <w:p w14:paraId="4B3CED4D" w14:textId="77777777" w:rsidR="005319FE" w:rsidRDefault="0025152F" w:rsidP="005319FE">
      <w:pPr>
        <w:rPr>
          <w:i/>
        </w:rPr>
      </w:pPr>
      <w:r>
        <w:rPr>
          <w:i/>
        </w:rPr>
        <w:t>Welche der Anforderungen haben Sie um</w:t>
      </w:r>
      <w:r w:rsidR="00A95875">
        <w:rPr>
          <w:i/>
        </w:rPr>
        <w:t xml:space="preserve">gesetzt, wer aus dem Team </w:t>
      </w:r>
      <w:proofErr w:type="gramStart"/>
      <w:r w:rsidR="00A95875">
        <w:rPr>
          <w:i/>
        </w:rPr>
        <w:t>war</w:t>
      </w:r>
      <w:proofErr w:type="gramEnd"/>
      <w:r w:rsidR="00A95875">
        <w:rPr>
          <w:i/>
        </w:rPr>
        <w:t xml:space="preserve"> verantwortlich und welches Stundenausmaß ist damit verknüpft</w:t>
      </w:r>
    </w:p>
    <w:p w14:paraId="7B68825A" w14:textId="77777777" w:rsidR="0027601E" w:rsidRPr="0027601E" w:rsidRDefault="0027601E" w:rsidP="005319FE">
      <w:pPr>
        <w:rPr>
          <w:i/>
        </w:rPr>
      </w:pPr>
      <w:r w:rsidRPr="0027601E">
        <w:rPr>
          <w:i/>
        </w:rPr>
        <w:t xml:space="preserve">Falls Anforderungen nicht umgesetzt </w:t>
      </w:r>
      <w:proofErr w:type="gramStart"/>
      <w:r w:rsidRPr="0027601E">
        <w:rPr>
          <w:i/>
        </w:rPr>
        <w:t>wurden</w:t>
      </w:r>
      <w:proofErr w:type="gramEnd"/>
      <w:r w:rsidRPr="0027601E">
        <w:rPr>
          <w:i/>
        </w:rPr>
        <w:t xml:space="preserve"> muss das pro Anforderung begründet werden</w:t>
      </w:r>
    </w:p>
    <w:p w14:paraId="735DBFA9" w14:textId="77777777" w:rsidR="005319FE" w:rsidRDefault="00A95875" w:rsidP="005319FE">
      <w:pPr>
        <w:pStyle w:val="Heading1"/>
      </w:pPr>
      <w:bookmarkStart w:id="2" w:name="_Toc156145634"/>
      <w:r>
        <w:t>Überblick über das System aus Benutzersicht</w:t>
      </w:r>
      <w:bookmarkEnd w:id="2"/>
    </w:p>
    <w:p w14:paraId="6E8EB818" w14:textId="77777777" w:rsidR="0027601E" w:rsidRDefault="0027601E" w:rsidP="0027601E">
      <w:pPr>
        <w:rPr>
          <w:i/>
        </w:rPr>
      </w:pPr>
      <w:r w:rsidRPr="007E621D">
        <w:rPr>
          <w:i/>
        </w:rPr>
        <w:t>Wie wurden die An</w:t>
      </w:r>
      <w:r w:rsidR="007E621D" w:rsidRPr="007E621D">
        <w:rPr>
          <w:i/>
        </w:rPr>
        <w:t>forderungen in der Benutzeroberfläche umgesetzt (Screenshots der Benutzeroberfläche und Beschreibung der Funktionalität anhand von Szenarien)</w:t>
      </w:r>
    </w:p>
    <w:p w14:paraId="74395ABD" w14:textId="77777777" w:rsidR="00B32DEA" w:rsidRDefault="00BF32A9" w:rsidP="0027601E">
      <w:pPr>
        <w:rPr>
          <w:i/>
        </w:rPr>
      </w:pPr>
      <w:r>
        <w:rPr>
          <w:i/>
        </w:rPr>
        <w:t>Wie wird das System verwendet?</w:t>
      </w:r>
    </w:p>
    <w:p w14:paraId="575B05C3" w14:textId="77777777" w:rsidR="00B32DEA" w:rsidRPr="00BF03E0" w:rsidRDefault="00B32DEA" w:rsidP="0027601E">
      <w:pPr>
        <w:pStyle w:val="Heading1"/>
      </w:pPr>
      <w:bookmarkStart w:id="3" w:name="_Toc156145635"/>
      <w:r>
        <w:t xml:space="preserve">Überblick über das System aus </w:t>
      </w:r>
      <w:r w:rsidR="000E433A">
        <w:t>Entwicklersicht</w:t>
      </w:r>
      <w:bookmarkEnd w:id="3"/>
    </w:p>
    <w:p w14:paraId="59F8E27B" w14:textId="77777777" w:rsidR="004E2D1F" w:rsidRDefault="003767C9" w:rsidP="006176FA">
      <w:pPr>
        <w:pStyle w:val="Heading2"/>
      </w:pPr>
      <w:bookmarkStart w:id="4" w:name="_Toc156145636"/>
      <w:r>
        <w:t>Entwurf</w:t>
      </w:r>
      <w:bookmarkEnd w:id="4"/>
    </w:p>
    <w:p w14:paraId="3C155DF4" w14:textId="77777777" w:rsidR="004B75AC" w:rsidRDefault="006A1A98" w:rsidP="006A1A98">
      <w:pPr>
        <w:pStyle w:val="Heading3"/>
      </w:pPr>
      <w:bookmarkStart w:id="5" w:name="_Toc156145637"/>
      <w:r>
        <w:t>Überblick über das System</w:t>
      </w:r>
      <w:bookmarkEnd w:id="5"/>
    </w:p>
    <w:p w14:paraId="1AC2283E" w14:textId="77777777" w:rsidR="006A1A98" w:rsidRDefault="006A1A98" w:rsidP="006A1A98">
      <w:pPr>
        <w:rPr>
          <w:i/>
        </w:rPr>
      </w:pPr>
      <w:proofErr w:type="gramStart"/>
      <w:r>
        <w:rPr>
          <w:i/>
        </w:rPr>
        <w:t>UML Diagramm</w:t>
      </w:r>
      <w:proofErr w:type="gramEnd"/>
      <w:r>
        <w:rPr>
          <w:i/>
        </w:rPr>
        <w:t xml:space="preserve"> mit Erläuterungen</w:t>
      </w:r>
    </w:p>
    <w:p w14:paraId="258E9AC2" w14:textId="77777777" w:rsidR="00CA076B" w:rsidRDefault="00CA076B" w:rsidP="006A1A98">
      <w:pPr>
        <w:rPr>
          <w:i/>
        </w:rPr>
      </w:pPr>
      <w:r>
        <w:rPr>
          <w:i/>
        </w:rPr>
        <w:t>Verwendete Design Muster (z.B. Model-View-Controller)</w:t>
      </w:r>
    </w:p>
    <w:p w14:paraId="6AD3BBD9" w14:textId="77777777" w:rsidR="006A1A98" w:rsidRDefault="006A1A98" w:rsidP="006A1A98">
      <w:pPr>
        <w:rPr>
          <w:i/>
        </w:rPr>
      </w:pPr>
    </w:p>
    <w:p w14:paraId="57DA5696" w14:textId="77777777" w:rsidR="006A1A98" w:rsidRDefault="006A1A98" w:rsidP="006A1A98">
      <w:pPr>
        <w:pStyle w:val="Heading3"/>
      </w:pPr>
      <w:bookmarkStart w:id="6" w:name="_Toc156145638"/>
      <w:r>
        <w:t>Wichtige Design Entscheidungen</w:t>
      </w:r>
      <w:bookmarkEnd w:id="6"/>
    </w:p>
    <w:p w14:paraId="6E38A1EA" w14:textId="77777777" w:rsidR="006A1A98" w:rsidRDefault="006A1A98" w:rsidP="006A1A98">
      <w:pPr>
        <w:rPr>
          <w:i/>
        </w:rPr>
      </w:pPr>
      <w:r w:rsidRPr="006A1A98">
        <w:rPr>
          <w:i/>
        </w:rPr>
        <w:t xml:space="preserve">Beschreibung der 3-5 wichtigsten Design Entscheidungen </w:t>
      </w:r>
      <w:proofErr w:type="gramStart"/>
      <w:r w:rsidRPr="006A1A98">
        <w:rPr>
          <w:i/>
        </w:rPr>
        <w:t>nach folgenden</w:t>
      </w:r>
      <w:proofErr w:type="gramEnd"/>
      <w:r w:rsidRPr="006A1A98">
        <w:rPr>
          <w:i/>
        </w:rPr>
        <w:t xml:space="preserve"> Schema</w:t>
      </w:r>
    </w:p>
    <w:p w14:paraId="0DA87DA8" w14:textId="77777777" w:rsidR="0055237B" w:rsidRDefault="0055237B" w:rsidP="006A1A98">
      <w:pPr>
        <w:rPr>
          <w:i/>
        </w:rPr>
      </w:pPr>
    </w:p>
    <w:p w14:paraId="13E93C06" w14:textId="77777777" w:rsidR="0055237B" w:rsidRDefault="0055237B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Entscheidung:</w:t>
      </w:r>
    </w:p>
    <w:p w14:paraId="75B0692D" w14:textId="77777777" w:rsidR="0055237B" w:rsidRDefault="0055237B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Begründung: </w:t>
      </w:r>
    </w:p>
    <w:p w14:paraId="0BBFC9A1" w14:textId="77777777" w:rsidR="0055237B" w:rsidRDefault="0055237B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Alternativen</w:t>
      </w:r>
      <w:r w:rsidR="00CA076B">
        <w:rPr>
          <w:i/>
        </w:rPr>
        <w:t xml:space="preserve">, </w:t>
      </w:r>
      <w:r>
        <w:rPr>
          <w:i/>
        </w:rPr>
        <w:t>die in Betracht gezogen wurden:</w:t>
      </w:r>
    </w:p>
    <w:p w14:paraId="57A6D6B7" w14:textId="77777777" w:rsidR="00797527" w:rsidRDefault="00797527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Annahmen: </w:t>
      </w:r>
    </w:p>
    <w:p w14:paraId="36881148" w14:textId="77777777" w:rsidR="0055237B" w:rsidRPr="006A1A98" w:rsidRDefault="0055237B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Konsequenzen:</w:t>
      </w:r>
    </w:p>
    <w:p w14:paraId="1D0BD917" w14:textId="77777777" w:rsidR="003767C9" w:rsidRDefault="003767C9" w:rsidP="003767C9">
      <w:pPr>
        <w:pStyle w:val="Heading2"/>
      </w:pPr>
      <w:bookmarkStart w:id="7" w:name="_Toc156145639"/>
      <w:r>
        <w:t>Implementierung</w:t>
      </w:r>
      <w:bookmarkEnd w:id="7"/>
    </w:p>
    <w:p w14:paraId="6A940A57" w14:textId="77777777" w:rsidR="008763CA" w:rsidRDefault="00AD5229" w:rsidP="007A3C16">
      <w:pPr>
        <w:rPr>
          <w:i/>
        </w:rPr>
      </w:pPr>
      <w:r w:rsidRPr="008169ED">
        <w:rPr>
          <w:i/>
        </w:rPr>
        <w:t>Beschreibung w</w:t>
      </w:r>
      <w:r w:rsidR="007A3C16" w:rsidRPr="008169ED">
        <w:rPr>
          <w:i/>
        </w:rPr>
        <w:t>ichtige</w:t>
      </w:r>
      <w:r w:rsidRPr="008169ED">
        <w:rPr>
          <w:i/>
        </w:rPr>
        <w:t>r</w:t>
      </w:r>
      <w:r w:rsidR="007A3C16" w:rsidRPr="008169ED">
        <w:rPr>
          <w:i/>
        </w:rPr>
        <w:t xml:space="preserve"> </w:t>
      </w:r>
      <w:r w:rsidR="00D676B6" w:rsidRPr="008169ED">
        <w:rPr>
          <w:i/>
        </w:rPr>
        <w:t>A</w:t>
      </w:r>
      <w:r w:rsidR="007A3C16" w:rsidRPr="008169ED">
        <w:rPr>
          <w:i/>
        </w:rPr>
        <w:t xml:space="preserve">spekte der </w:t>
      </w:r>
      <w:r w:rsidRPr="008169ED">
        <w:rPr>
          <w:i/>
        </w:rPr>
        <w:t>I</w:t>
      </w:r>
      <w:r w:rsidR="007A3C16" w:rsidRPr="008169ED">
        <w:rPr>
          <w:i/>
        </w:rPr>
        <w:t>mplementierung</w:t>
      </w:r>
      <w:r w:rsidRPr="008169ED">
        <w:rPr>
          <w:i/>
        </w:rPr>
        <w:t xml:space="preserve"> (eventuell mit ausgewählten Codestücken)</w:t>
      </w:r>
      <w:r w:rsidR="007A3C16" w:rsidRPr="008169ED">
        <w:rPr>
          <w:i/>
        </w:rPr>
        <w:t xml:space="preserve">, </w:t>
      </w:r>
      <w:r w:rsidRPr="008169ED">
        <w:rPr>
          <w:i/>
        </w:rPr>
        <w:t>P</w:t>
      </w:r>
      <w:r w:rsidR="007A3C16" w:rsidRPr="008169ED">
        <w:rPr>
          <w:i/>
        </w:rPr>
        <w:t xml:space="preserve">rojektstruktur, </w:t>
      </w:r>
      <w:r w:rsidRPr="008169ED">
        <w:rPr>
          <w:i/>
        </w:rPr>
        <w:t>A</w:t>
      </w:r>
      <w:r w:rsidR="007A3C16" w:rsidRPr="008169ED">
        <w:rPr>
          <w:i/>
        </w:rPr>
        <w:t>bhängigkeiten</w:t>
      </w:r>
      <w:r w:rsidR="004E74A4" w:rsidRPr="008169ED">
        <w:rPr>
          <w:i/>
        </w:rPr>
        <w:t>, verwendete Bibliotheken</w:t>
      </w:r>
    </w:p>
    <w:p w14:paraId="4C5D9448" w14:textId="77777777" w:rsidR="008763CA" w:rsidRPr="008169ED" w:rsidRDefault="008763CA" w:rsidP="008763CA">
      <w:pPr>
        <w:pStyle w:val="Heading2"/>
      </w:pPr>
      <w:bookmarkStart w:id="8" w:name="_Toc156145640"/>
      <w:r>
        <w:t>Code Qualität</w:t>
      </w:r>
      <w:bookmarkEnd w:id="8"/>
    </w:p>
    <w:p w14:paraId="3D0E5E7B" w14:textId="77777777" w:rsidR="007A3C16" w:rsidRPr="007A3C16" w:rsidRDefault="008763CA" w:rsidP="007A3C16">
      <w:r>
        <w:rPr>
          <w:i/>
        </w:rPr>
        <w:t>Beschreibung der Verwendung von PMD</w:t>
      </w:r>
      <w:r w:rsidR="00DF595D">
        <w:rPr>
          <w:i/>
        </w:rPr>
        <w:t xml:space="preserve">, </w:t>
      </w:r>
      <w:r w:rsidR="006E3FCB">
        <w:rPr>
          <w:i/>
        </w:rPr>
        <w:t xml:space="preserve">Beschreibung der </w:t>
      </w:r>
      <w:proofErr w:type="spellStart"/>
      <w:r w:rsidR="006E3FCB">
        <w:rPr>
          <w:i/>
        </w:rPr>
        <w:t>Findings</w:t>
      </w:r>
      <w:proofErr w:type="spellEnd"/>
      <w:r w:rsidR="006E3FCB">
        <w:rPr>
          <w:i/>
        </w:rPr>
        <w:t xml:space="preserve"> und welche davon behoben wurden</w:t>
      </w:r>
    </w:p>
    <w:p w14:paraId="6B4B63BB" w14:textId="77777777" w:rsidR="001917BF" w:rsidRDefault="003767C9" w:rsidP="001917BF">
      <w:pPr>
        <w:pStyle w:val="Heading2"/>
      </w:pPr>
      <w:bookmarkStart w:id="9" w:name="_Toc156145641"/>
      <w:r>
        <w:t>Test</w:t>
      </w:r>
      <w:r w:rsidR="006629FF">
        <w:t>en</w:t>
      </w:r>
      <w:bookmarkEnd w:id="9"/>
    </w:p>
    <w:p w14:paraId="463DEEF9" w14:textId="77777777" w:rsidR="001917BF" w:rsidRPr="00B245DB" w:rsidRDefault="001917BF" w:rsidP="001917BF">
      <w:pPr>
        <w:rPr>
          <w:i/>
        </w:rPr>
      </w:pPr>
      <w:r w:rsidRPr="00B245DB">
        <w:rPr>
          <w:i/>
        </w:rPr>
        <w:t xml:space="preserve">Überblick über erstellte </w:t>
      </w:r>
      <w:proofErr w:type="spellStart"/>
      <w:r w:rsidRPr="00B245DB">
        <w:rPr>
          <w:i/>
        </w:rPr>
        <w:t>JUnit</w:t>
      </w:r>
      <w:proofErr w:type="spellEnd"/>
      <w:r w:rsidRPr="00B245DB">
        <w:rPr>
          <w:i/>
        </w:rPr>
        <w:t xml:space="preserve"> Tests</w:t>
      </w:r>
      <w:r w:rsidR="00284E41">
        <w:rPr>
          <w:i/>
        </w:rPr>
        <w:t xml:space="preserve"> </w:t>
      </w:r>
      <w:r w:rsidR="00284E41" w:rsidRPr="008169ED">
        <w:rPr>
          <w:i/>
        </w:rPr>
        <w:t xml:space="preserve">(eventuell mit ausgewählten </w:t>
      </w:r>
      <w:r w:rsidR="00284E41">
        <w:rPr>
          <w:i/>
        </w:rPr>
        <w:t>Tests</w:t>
      </w:r>
      <w:r w:rsidR="00284E41" w:rsidRPr="008169ED">
        <w:rPr>
          <w:i/>
        </w:rPr>
        <w:t>)</w:t>
      </w:r>
      <w:r w:rsidRPr="00B245DB">
        <w:rPr>
          <w:i/>
        </w:rPr>
        <w:t>, Testabdeckung</w:t>
      </w:r>
    </w:p>
    <w:p w14:paraId="5105B1FA" w14:textId="77777777" w:rsidR="00C615B3" w:rsidRDefault="00C615B3" w:rsidP="001917BF"/>
    <w:p w14:paraId="6289B6C2" w14:textId="77777777" w:rsidR="00120F93" w:rsidRPr="00896EE2" w:rsidRDefault="00120F93" w:rsidP="001917BF">
      <w:pPr>
        <w:rPr>
          <w:i/>
        </w:rPr>
      </w:pPr>
      <w:r w:rsidRPr="00896EE2">
        <w:rPr>
          <w:i/>
        </w:rPr>
        <w:lastRenderedPageBreak/>
        <w:t xml:space="preserve">Beschreibung der </w:t>
      </w:r>
      <w:r w:rsidR="00665167">
        <w:rPr>
          <w:i/>
        </w:rPr>
        <w:t>Akzeptanzt</w:t>
      </w:r>
      <w:r w:rsidRPr="00896EE2">
        <w:rPr>
          <w:i/>
        </w:rPr>
        <w:t xml:space="preserve">ests für 3 ausgewählte </w:t>
      </w:r>
      <w:proofErr w:type="spellStart"/>
      <w:r w:rsidRPr="00896EE2">
        <w:rPr>
          <w:i/>
        </w:rPr>
        <w:t>Requirements</w:t>
      </w:r>
      <w:proofErr w:type="spellEnd"/>
      <w:r w:rsidRPr="00896EE2">
        <w:rPr>
          <w:i/>
        </w:rPr>
        <w:t xml:space="preserve"> </w:t>
      </w:r>
      <w:proofErr w:type="gramStart"/>
      <w:r w:rsidRPr="00896EE2">
        <w:rPr>
          <w:i/>
        </w:rPr>
        <w:t>nach folgenden</w:t>
      </w:r>
      <w:proofErr w:type="gramEnd"/>
      <w:r w:rsidRPr="00896EE2">
        <w:rPr>
          <w:i/>
        </w:rPr>
        <w:t xml:space="preserve"> Muster:</w:t>
      </w:r>
    </w:p>
    <w:p w14:paraId="583522BE" w14:textId="77777777" w:rsidR="00581FDD" w:rsidRDefault="00581FDD" w:rsidP="001917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701"/>
      </w:tblGrid>
      <w:tr w:rsidR="00581FDD" w14:paraId="7F36D948" w14:textId="77777777" w:rsidTr="00581FDD">
        <w:tc>
          <w:tcPr>
            <w:tcW w:w="4700" w:type="dxa"/>
          </w:tcPr>
          <w:p w14:paraId="0982ACF1" w14:textId="77777777" w:rsidR="00581FDD" w:rsidRDefault="00581FDD" w:rsidP="001917BF">
            <w:r>
              <w:t>Testfall ID</w:t>
            </w:r>
          </w:p>
        </w:tc>
        <w:tc>
          <w:tcPr>
            <w:tcW w:w="4701" w:type="dxa"/>
          </w:tcPr>
          <w:p w14:paraId="75314BD3" w14:textId="77777777" w:rsidR="00581FDD" w:rsidRDefault="00581FDD" w:rsidP="001917BF"/>
        </w:tc>
      </w:tr>
      <w:tr w:rsidR="00581FDD" w14:paraId="6274403C" w14:textId="77777777" w:rsidTr="00581FDD">
        <w:tc>
          <w:tcPr>
            <w:tcW w:w="4700" w:type="dxa"/>
          </w:tcPr>
          <w:p w14:paraId="763A9444" w14:textId="77777777" w:rsidR="00581FDD" w:rsidRDefault="00581FDD" w:rsidP="001917BF">
            <w:r>
              <w:t>Entworfen von</w:t>
            </w:r>
          </w:p>
        </w:tc>
        <w:tc>
          <w:tcPr>
            <w:tcW w:w="4701" w:type="dxa"/>
          </w:tcPr>
          <w:p w14:paraId="4056F14F" w14:textId="77777777" w:rsidR="00581FDD" w:rsidRDefault="00581FDD" w:rsidP="001917BF"/>
        </w:tc>
      </w:tr>
      <w:tr w:rsidR="00581FDD" w14:paraId="39FF8699" w14:textId="77777777" w:rsidTr="00581FDD">
        <w:tc>
          <w:tcPr>
            <w:tcW w:w="4700" w:type="dxa"/>
          </w:tcPr>
          <w:p w14:paraId="20D12427" w14:textId="77777777" w:rsidR="00581FDD" w:rsidRDefault="00581FDD" w:rsidP="001917BF">
            <w:r>
              <w:t>Ausgeführt am</w:t>
            </w:r>
          </w:p>
        </w:tc>
        <w:tc>
          <w:tcPr>
            <w:tcW w:w="4701" w:type="dxa"/>
          </w:tcPr>
          <w:p w14:paraId="1264A44B" w14:textId="77777777" w:rsidR="00581FDD" w:rsidRDefault="00581FDD" w:rsidP="001917BF"/>
        </w:tc>
      </w:tr>
      <w:tr w:rsidR="00581FDD" w14:paraId="7ACA3048" w14:textId="77777777" w:rsidTr="00581FDD">
        <w:tc>
          <w:tcPr>
            <w:tcW w:w="4700" w:type="dxa"/>
          </w:tcPr>
          <w:p w14:paraId="1ADB5BA6" w14:textId="77777777" w:rsidR="00581FDD" w:rsidRDefault="00581FDD" w:rsidP="001917BF">
            <w:r>
              <w:t>Durchgeführt von</w:t>
            </w:r>
          </w:p>
        </w:tc>
        <w:tc>
          <w:tcPr>
            <w:tcW w:w="4701" w:type="dxa"/>
          </w:tcPr>
          <w:p w14:paraId="6C57AE64" w14:textId="77777777" w:rsidR="00581FDD" w:rsidRDefault="00581FDD" w:rsidP="001917BF"/>
        </w:tc>
      </w:tr>
      <w:tr w:rsidR="00581FDD" w14:paraId="450A5BEF" w14:textId="77777777" w:rsidTr="00581FDD">
        <w:tc>
          <w:tcPr>
            <w:tcW w:w="4700" w:type="dxa"/>
          </w:tcPr>
          <w:p w14:paraId="39AB2109" w14:textId="77777777" w:rsidR="00581FDD" w:rsidRDefault="00581FDD" w:rsidP="001917BF">
            <w:r>
              <w:t xml:space="preserve">Getestetes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4701" w:type="dxa"/>
          </w:tcPr>
          <w:p w14:paraId="751F18E1" w14:textId="77777777" w:rsidR="00581FDD" w:rsidRDefault="00581FDD" w:rsidP="001917BF"/>
        </w:tc>
      </w:tr>
      <w:tr w:rsidR="00581FDD" w14:paraId="75E10D2A" w14:textId="77777777" w:rsidTr="00581FDD">
        <w:tc>
          <w:tcPr>
            <w:tcW w:w="4700" w:type="dxa"/>
          </w:tcPr>
          <w:p w14:paraId="3975C4C1" w14:textId="77777777" w:rsidR="00581FDD" w:rsidRDefault="00581FDD" w:rsidP="001917BF">
            <w:r>
              <w:t>Voraussetzung</w:t>
            </w:r>
          </w:p>
        </w:tc>
        <w:tc>
          <w:tcPr>
            <w:tcW w:w="4701" w:type="dxa"/>
          </w:tcPr>
          <w:p w14:paraId="7609ED49" w14:textId="77777777" w:rsidR="00581FDD" w:rsidRDefault="00581FDD" w:rsidP="001917BF"/>
        </w:tc>
      </w:tr>
      <w:tr w:rsidR="00581FDD" w14:paraId="28A5A74E" w14:textId="77777777" w:rsidTr="00581FDD">
        <w:tc>
          <w:tcPr>
            <w:tcW w:w="4700" w:type="dxa"/>
          </w:tcPr>
          <w:p w14:paraId="55C30A01" w14:textId="77777777" w:rsidR="00581FDD" w:rsidRDefault="00581FDD" w:rsidP="001917BF">
            <w:r>
              <w:t>Testschritte</w:t>
            </w:r>
          </w:p>
        </w:tc>
        <w:tc>
          <w:tcPr>
            <w:tcW w:w="4701" w:type="dxa"/>
          </w:tcPr>
          <w:p w14:paraId="3663AB0B" w14:textId="77777777" w:rsidR="00581FDD" w:rsidRDefault="00581FDD" w:rsidP="001917BF"/>
        </w:tc>
      </w:tr>
      <w:tr w:rsidR="00581FDD" w14:paraId="6C91ECD7" w14:textId="77777777" w:rsidTr="00581FDD">
        <w:tc>
          <w:tcPr>
            <w:tcW w:w="4700" w:type="dxa"/>
          </w:tcPr>
          <w:p w14:paraId="76101ACC" w14:textId="77777777" w:rsidR="00581FDD" w:rsidRDefault="00581FDD" w:rsidP="001917BF">
            <w:r>
              <w:t>Testdaten</w:t>
            </w:r>
          </w:p>
        </w:tc>
        <w:tc>
          <w:tcPr>
            <w:tcW w:w="4701" w:type="dxa"/>
          </w:tcPr>
          <w:p w14:paraId="62E0FE8A" w14:textId="77777777" w:rsidR="00581FDD" w:rsidRDefault="00581FDD" w:rsidP="001917BF"/>
        </w:tc>
      </w:tr>
      <w:tr w:rsidR="00581FDD" w14:paraId="1D029CBF" w14:textId="77777777" w:rsidTr="00581FDD">
        <w:tc>
          <w:tcPr>
            <w:tcW w:w="4700" w:type="dxa"/>
          </w:tcPr>
          <w:p w14:paraId="3537E5D9" w14:textId="77777777" w:rsidR="00581FDD" w:rsidRDefault="00581FDD" w:rsidP="001917BF">
            <w:r>
              <w:t>Erwartetes Ergebnis</w:t>
            </w:r>
          </w:p>
        </w:tc>
        <w:tc>
          <w:tcPr>
            <w:tcW w:w="4701" w:type="dxa"/>
          </w:tcPr>
          <w:p w14:paraId="3C79857B" w14:textId="77777777" w:rsidR="00581FDD" w:rsidRDefault="00581FDD" w:rsidP="001917BF"/>
        </w:tc>
      </w:tr>
      <w:tr w:rsidR="00581FDD" w14:paraId="4E6E63F0" w14:textId="77777777" w:rsidTr="00581FDD">
        <w:tc>
          <w:tcPr>
            <w:tcW w:w="4700" w:type="dxa"/>
          </w:tcPr>
          <w:p w14:paraId="084415CB" w14:textId="77777777" w:rsidR="00581FDD" w:rsidRDefault="00581FDD" w:rsidP="001917BF">
            <w:r>
              <w:t>Nachbedingung</w:t>
            </w:r>
          </w:p>
        </w:tc>
        <w:tc>
          <w:tcPr>
            <w:tcW w:w="4701" w:type="dxa"/>
          </w:tcPr>
          <w:p w14:paraId="3704CE62" w14:textId="77777777" w:rsidR="00581FDD" w:rsidRDefault="00581FDD" w:rsidP="001917BF"/>
        </w:tc>
      </w:tr>
      <w:tr w:rsidR="00581FDD" w14:paraId="54EB2D0C" w14:textId="77777777" w:rsidTr="00581FDD">
        <w:tc>
          <w:tcPr>
            <w:tcW w:w="4700" w:type="dxa"/>
          </w:tcPr>
          <w:p w14:paraId="7BFCBBF6" w14:textId="77777777" w:rsidR="00581FDD" w:rsidRDefault="00581FDD" w:rsidP="001917BF">
            <w:r>
              <w:t>Status</w:t>
            </w:r>
          </w:p>
        </w:tc>
        <w:tc>
          <w:tcPr>
            <w:tcW w:w="4701" w:type="dxa"/>
          </w:tcPr>
          <w:p w14:paraId="29C3BB0A" w14:textId="77777777" w:rsidR="00581FDD" w:rsidRDefault="00581FDD" w:rsidP="001917BF"/>
        </w:tc>
      </w:tr>
      <w:tr w:rsidR="00581FDD" w14:paraId="000483C1" w14:textId="77777777" w:rsidTr="00581FDD">
        <w:tc>
          <w:tcPr>
            <w:tcW w:w="4700" w:type="dxa"/>
          </w:tcPr>
          <w:p w14:paraId="5D2C0AF6" w14:textId="77777777" w:rsidR="00581FDD" w:rsidRDefault="00581FDD" w:rsidP="001917BF">
            <w:r>
              <w:t>Kommentare</w:t>
            </w:r>
          </w:p>
        </w:tc>
        <w:tc>
          <w:tcPr>
            <w:tcW w:w="4701" w:type="dxa"/>
          </w:tcPr>
          <w:p w14:paraId="7DAD64E4" w14:textId="77777777" w:rsidR="00581FDD" w:rsidRDefault="00581FDD" w:rsidP="001917BF"/>
        </w:tc>
      </w:tr>
    </w:tbl>
    <w:p w14:paraId="483F3F95" w14:textId="77777777" w:rsidR="00581FDD" w:rsidRPr="001917BF" w:rsidRDefault="00581FDD" w:rsidP="001917BF"/>
    <w:p w14:paraId="3D770103" w14:textId="77777777" w:rsidR="007A3C16" w:rsidRPr="007A3C16" w:rsidRDefault="007A3C16" w:rsidP="007A3C16"/>
    <w:p w14:paraId="6382F2D1" w14:textId="3A5E3FB8" w:rsidR="00F57361" w:rsidRDefault="00F57361" w:rsidP="00F57361">
      <w:pPr>
        <w:pStyle w:val="Heading1"/>
      </w:pPr>
      <w:bookmarkStart w:id="10" w:name="_Toc156145642"/>
      <w:proofErr w:type="spellStart"/>
      <w:r>
        <w:t>JavaDoc</w:t>
      </w:r>
      <w:proofErr w:type="spellEnd"/>
      <w:r>
        <w:t xml:space="preserve"> </w:t>
      </w:r>
      <w:r w:rsidRPr="00F57361">
        <w:t>für wichtige Klassen, Interfaces und Methoden</w:t>
      </w:r>
      <w:bookmarkEnd w:id="10"/>
    </w:p>
    <w:p w14:paraId="196E952D" w14:textId="0EAB7A63" w:rsidR="003D0D18" w:rsidRPr="001F1D9C" w:rsidRDefault="00313E32" w:rsidP="00983255">
      <w:pPr>
        <w:pStyle w:val="Heading1"/>
      </w:pPr>
      <w:bookmarkStart w:id="11" w:name="_Toc156145643"/>
      <w:r>
        <w:t>Installationsanleitung</w:t>
      </w:r>
      <w:bookmarkEnd w:id="11"/>
    </w:p>
    <w:p w14:paraId="425DA4F5" w14:textId="77777777" w:rsidR="00300FA2" w:rsidRPr="00300FA2" w:rsidRDefault="00316188" w:rsidP="00300FA2">
      <w:r>
        <w:rPr>
          <w:i/>
        </w:rPr>
        <w:t xml:space="preserve">Beschreibung wie </w:t>
      </w:r>
      <w:r w:rsidR="00B0093E">
        <w:rPr>
          <w:i/>
        </w:rPr>
        <w:t>man das System installiert und startet</w:t>
      </w:r>
    </w:p>
    <w:sectPr w:rsidR="00300FA2" w:rsidRPr="00300FA2" w:rsidSect="00867CCF">
      <w:headerReference w:type="default" r:id="rId11"/>
      <w:footerReference w:type="default" r:id="rId12"/>
      <w:type w:val="continuous"/>
      <w:pgSz w:w="11906" w:h="16838" w:code="9"/>
      <w:pgMar w:top="1644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45E1" w14:textId="77777777" w:rsidR="0065471E" w:rsidRDefault="0065471E" w:rsidP="000A78E0">
      <w:pPr>
        <w:spacing w:line="240" w:lineRule="auto"/>
      </w:pPr>
      <w:r>
        <w:separator/>
      </w:r>
    </w:p>
  </w:endnote>
  <w:endnote w:type="continuationSeparator" w:id="0">
    <w:p w14:paraId="3F8F75C7" w14:textId="77777777" w:rsidR="0065471E" w:rsidRDefault="0065471E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BED8" w14:textId="77777777" w:rsidR="000D62F4" w:rsidRDefault="000D62F4">
    <w:pPr>
      <w:pStyle w:val="Footer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590B153" wp14:editId="5AEF9BB6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6E921A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09E796DC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14933E3B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FC72746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463A95B6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jku.at</w:t>
                          </w:r>
                        </w:p>
                        <w:p w14:paraId="508E514A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0B15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" filled="f" stroked="f">
              <v:textbox inset="0,0,0,0">
                <w:txbxContent>
                  <w:p w14:paraId="016E921A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09E796DC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14933E3B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FC72746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463A95B6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jku.at</w:t>
                    </w:r>
                  </w:p>
                  <w:p w14:paraId="508E514A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3400" w14:textId="77777777" w:rsidR="006705D0" w:rsidRDefault="006705D0" w:rsidP="00B97921">
    <w:pPr>
      <w:pStyle w:val="Footer"/>
      <w:tabs>
        <w:tab w:val="clear" w:pos="4536"/>
        <w:tab w:val="clear" w:pos="9072"/>
        <w:tab w:val="right" w:pos="9921"/>
      </w:tabs>
      <w:jc w:val="both"/>
    </w:pPr>
  </w:p>
  <w:p w14:paraId="1547C256" w14:textId="3C1AED4C" w:rsidR="000D62F4" w:rsidRPr="004746F8" w:rsidRDefault="00983255" w:rsidP="00A37968">
    <w:pPr>
      <w:pStyle w:val="Footer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7D37D4">
      <w:rPr>
        <w:noProof/>
      </w:rPr>
      <w:t>Jänner 2024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1BCE533CD6A644B2A471FBE102D359E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750EC">
          <w:t>Projektdokumentation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770EAF">
      <w:rPr>
        <w:noProof/>
      </w:rPr>
      <w:t>4</w:t>
    </w:r>
    <w:r w:rsidR="000D62F4" w:rsidRPr="004746F8">
      <w:fldChar w:fldCharType="end"/>
    </w:r>
    <w:r w:rsidR="000D62F4" w:rsidRPr="004746F8">
      <w:t>/</w:t>
    </w:r>
    <w:r w:rsidR="00B0645E">
      <w:rPr>
        <w:noProof/>
      </w:rPr>
      <w:fldChar w:fldCharType="begin"/>
    </w:r>
    <w:r w:rsidR="00B0645E">
      <w:rPr>
        <w:noProof/>
      </w:rPr>
      <w:instrText xml:space="preserve"> NUMPAGES   \* MERGEFORMAT </w:instrText>
    </w:r>
    <w:r w:rsidR="00B0645E">
      <w:rPr>
        <w:noProof/>
      </w:rPr>
      <w:fldChar w:fldCharType="separate"/>
    </w:r>
    <w:r w:rsidR="00770EAF">
      <w:rPr>
        <w:noProof/>
      </w:rPr>
      <w:t>4</w:t>
    </w:r>
    <w:r w:rsidR="00B0645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D57F" w14:textId="77777777" w:rsidR="0065471E" w:rsidRDefault="0065471E" w:rsidP="000A78E0">
      <w:pPr>
        <w:spacing w:line="240" w:lineRule="auto"/>
      </w:pPr>
      <w:r>
        <w:separator/>
      </w:r>
    </w:p>
  </w:footnote>
  <w:footnote w:type="continuationSeparator" w:id="0">
    <w:p w14:paraId="5378784A" w14:textId="77777777" w:rsidR="0065471E" w:rsidRDefault="0065471E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401F" w14:textId="77777777" w:rsidR="000D62F4" w:rsidRDefault="00867CCF" w:rsidP="00F04562">
    <w:r>
      <w:rPr>
        <w:noProof/>
        <w:lang w:eastAsia="de-AT"/>
      </w:rPr>
      <w:drawing>
        <wp:anchor distT="0" distB="0" distL="114300" distR="114300" simplePos="0" relativeHeight="251729920" behindDoc="0" locked="1" layoutInCell="1" allowOverlap="1" wp14:anchorId="1EFBB50B" wp14:editId="395D263C">
          <wp:simplePos x="0" y="0"/>
          <wp:positionH relativeFrom="page">
            <wp:posOffset>5231130</wp:posOffset>
          </wp:positionH>
          <wp:positionV relativeFrom="page">
            <wp:posOffset>531495</wp:posOffset>
          </wp:positionV>
          <wp:extent cx="1778000" cy="12585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titutslogos_hoch_deutsch_schwarz_65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0" cy="1258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4D98" w14:textId="77777777" w:rsidR="000D62F4" w:rsidRDefault="00867CCF" w:rsidP="00BD398D">
    <w:pPr>
      <w:pStyle w:val="Header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353577CC" wp14:editId="5F41AF6A">
          <wp:simplePos x="0" y="0"/>
          <wp:positionH relativeFrom="page">
            <wp:posOffset>5975350</wp:posOffset>
          </wp:positionH>
          <wp:positionV relativeFrom="page">
            <wp:posOffset>298450</wp:posOffset>
          </wp:positionV>
          <wp:extent cx="1151890" cy="81534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titutslogos_hoch_deutsch_schwarz_65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89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120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B415C"/>
    <w:multiLevelType w:val="multilevel"/>
    <w:tmpl w:val="AD40E188"/>
    <w:numStyleLink w:val="berschriftenJKU"/>
  </w:abstractNum>
  <w:abstractNum w:abstractNumId="2" w15:restartNumberingAfterBreak="0">
    <w:nsid w:val="0FAF6F43"/>
    <w:multiLevelType w:val="multilevel"/>
    <w:tmpl w:val="AD40E188"/>
    <w:numStyleLink w:val="berschriftenJKU"/>
  </w:abstractNum>
  <w:abstractNum w:abstractNumId="3" w15:restartNumberingAfterBreak="0">
    <w:nsid w:val="14A66AFA"/>
    <w:multiLevelType w:val="multilevel"/>
    <w:tmpl w:val="AD40E188"/>
    <w:numStyleLink w:val="berschriftenJKU"/>
  </w:abstractNum>
  <w:abstractNum w:abstractNumId="4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BE1D04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424BA5"/>
    <w:multiLevelType w:val="multilevel"/>
    <w:tmpl w:val="AD40E188"/>
    <w:numStyleLink w:val="berschriftenJKU"/>
  </w:abstractNum>
  <w:abstractNum w:abstractNumId="8" w15:restartNumberingAfterBreak="0">
    <w:nsid w:val="36046C36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81577C"/>
    <w:multiLevelType w:val="multilevel"/>
    <w:tmpl w:val="9D461764"/>
    <w:styleLink w:val="ListeJKU"/>
    <w:lvl w:ilvl="0">
      <w:start w:val="1"/>
      <w:numFmt w:val="bullet"/>
      <w:lvlText w:val="•"/>
      <w:lvlJc w:val="left"/>
      <w:pPr>
        <w:ind w:left="227" w:hanging="227"/>
      </w:pPr>
      <w:rPr>
        <w:rFonts w:ascii="Arial" w:hAnsi="Arial" w:hint="default"/>
        <w:sz w:val="28"/>
      </w:rPr>
    </w:lvl>
    <w:lvl w:ilvl="1">
      <w:start w:val="1"/>
      <w:numFmt w:val="bullet"/>
      <w:lvlText w:val="◦"/>
      <w:lvlJc w:val="left"/>
      <w:pPr>
        <w:ind w:left="454" w:hanging="227"/>
      </w:pPr>
      <w:rPr>
        <w:rFonts w:ascii="Arial" w:hAnsi="Arial" w:hint="default"/>
        <w:sz w:val="30"/>
      </w:rPr>
    </w:lvl>
    <w:lvl w:ilvl="2">
      <w:start w:val="1"/>
      <w:numFmt w:val="bullet"/>
      <w:lvlText w:val=""/>
      <w:lvlJc w:val="left"/>
      <w:pPr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907" w:hanging="227"/>
      </w:pPr>
      <w:rPr>
        <w:rFonts w:ascii="Arial" w:hAnsi="Arial" w:hint="default"/>
        <w:sz w:val="24"/>
      </w:rPr>
    </w:lvl>
    <w:lvl w:ilvl="4">
      <w:start w:val="1"/>
      <w:numFmt w:val="bullet"/>
      <w:lvlText w:val=""/>
      <w:lvlJc w:val="left"/>
      <w:pPr>
        <w:ind w:left="1134" w:hanging="227"/>
      </w:pPr>
      <w:rPr>
        <w:rFonts w:ascii="Wingdings 2" w:hAnsi="Wingdings 2" w:hint="default"/>
        <w:sz w:val="16"/>
      </w:rPr>
    </w:lvl>
    <w:lvl w:ilvl="5">
      <w:start w:val="1"/>
      <w:numFmt w:val="lowerRoman"/>
      <w:lvlText w:val="(%6)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Heading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DF4C54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31605"/>
    <w:multiLevelType w:val="multilevel"/>
    <w:tmpl w:val="AD40E188"/>
    <w:numStyleLink w:val="berschriftenJKU"/>
  </w:abstractNum>
  <w:abstractNum w:abstractNumId="14" w15:restartNumberingAfterBreak="0">
    <w:nsid w:val="56A07C7C"/>
    <w:multiLevelType w:val="multilevel"/>
    <w:tmpl w:val="AD40E188"/>
    <w:numStyleLink w:val="berschriftenJKU"/>
  </w:abstractNum>
  <w:abstractNum w:abstractNumId="15" w15:restartNumberingAfterBreak="0">
    <w:nsid w:val="57C27A0C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CC647B"/>
    <w:multiLevelType w:val="multilevel"/>
    <w:tmpl w:val="AD40E188"/>
    <w:numStyleLink w:val="berschriftenJKU"/>
  </w:abstractNum>
  <w:abstractNum w:abstractNumId="1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C6BC4"/>
    <w:multiLevelType w:val="multilevel"/>
    <w:tmpl w:val="AD40E188"/>
    <w:numStyleLink w:val="berschriftenJKU"/>
  </w:abstractNum>
  <w:abstractNum w:abstractNumId="19" w15:restartNumberingAfterBreak="0">
    <w:nsid w:val="73486D13"/>
    <w:multiLevelType w:val="multilevel"/>
    <w:tmpl w:val="AD40E188"/>
    <w:numStyleLink w:val="berschriftenJKU"/>
  </w:abstractNum>
  <w:abstractNum w:abstractNumId="2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664D6"/>
    <w:multiLevelType w:val="multilevel"/>
    <w:tmpl w:val="AD40E188"/>
    <w:numStyleLink w:val="berschriftenJKU"/>
  </w:abstractNum>
  <w:abstractNum w:abstractNumId="22" w15:restartNumberingAfterBreak="0">
    <w:nsid w:val="7BBB0167"/>
    <w:multiLevelType w:val="multilevel"/>
    <w:tmpl w:val="9D461764"/>
    <w:numStyleLink w:val="ListeJKU"/>
  </w:abstractNum>
  <w:num w:numId="1" w16cid:durableId="1249844933">
    <w:abstractNumId w:val="4"/>
  </w:num>
  <w:num w:numId="2" w16cid:durableId="1926108729">
    <w:abstractNumId w:val="17"/>
  </w:num>
  <w:num w:numId="3" w16cid:durableId="274943462">
    <w:abstractNumId w:val="20"/>
  </w:num>
  <w:num w:numId="4" w16cid:durableId="308097464">
    <w:abstractNumId w:val="15"/>
  </w:num>
  <w:num w:numId="5" w16cid:durableId="283119726">
    <w:abstractNumId w:val="11"/>
  </w:num>
  <w:num w:numId="6" w16cid:durableId="1530802955">
    <w:abstractNumId w:val="8"/>
  </w:num>
  <w:num w:numId="7" w16cid:durableId="1340932733">
    <w:abstractNumId w:val="0"/>
  </w:num>
  <w:num w:numId="8" w16cid:durableId="716585714">
    <w:abstractNumId w:val="6"/>
  </w:num>
  <w:num w:numId="9" w16cid:durableId="1409576514">
    <w:abstractNumId w:val="10"/>
  </w:num>
  <w:num w:numId="10" w16cid:durableId="2045790852">
    <w:abstractNumId w:val="21"/>
  </w:num>
  <w:num w:numId="11" w16cid:durableId="329410906">
    <w:abstractNumId w:val="7"/>
  </w:num>
  <w:num w:numId="12" w16cid:durableId="879127049">
    <w:abstractNumId w:val="18"/>
  </w:num>
  <w:num w:numId="13" w16cid:durableId="809521478">
    <w:abstractNumId w:val="13"/>
  </w:num>
  <w:num w:numId="14" w16cid:durableId="76441899">
    <w:abstractNumId w:val="1"/>
  </w:num>
  <w:num w:numId="15" w16cid:durableId="62994771">
    <w:abstractNumId w:val="19"/>
  </w:num>
  <w:num w:numId="16" w16cid:durableId="1782609468">
    <w:abstractNumId w:val="2"/>
  </w:num>
  <w:num w:numId="17" w16cid:durableId="2015956229">
    <w:abstractNumId w:val="3"/>
  </w:num>
  <w:num w:numId="18" w16cid:durableId="429468796">
    <w:abstractNumId w:val="16"/>
  </w:num>
  <w:num w:numId="19" w16cid:durableId="3923937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5513809">
    <w:abstractNumId w:val="5"/>
  </w:num>
  <w:num w:numId="21" w16cid:durableId="795022511">
    <w:abstractNumId w:val="12"/>
  </w:num>
  <w:num w:numId="22" w16cid:durableId="1263225211">
    <w:abstractNumId w:val="14"/>
  </w:num>
  <w:num w:numId="23" w16cid:durableId="645476369">
    <w:abstractNumId w:val="9"/>
  </w:num>
  <w:num w:numId="24" w16cid:durableId="14150140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AF"/>
    <w:rsid w:val="0000107A"/>
    <w:rsid w:val="00006787"/>
    <w:rsid w:val="00012F1F"/>
    <w:rsid w:val="000142CC"/>
    <w:rsid w:val="000237C1"/>
    <w:rsid w:val="0003638D"/>
    <w:rsid w:val="000435A7"/>
    <w:rsid w:val="00044044"/>
    <w:rsid w:val="00051EB1"/>
    <w:rsid w:val="00055908"/>
    <w:rsid w:val="000654AB"/>
    <w:rsid w:val="00084606"/>
    <w:rsid w:val="0008652A"/>
    <w:rsid w:val="0009340E"/>
    <w:rsid w:val="000A61DB"/>
    <w:rsid w:val="000A78E0"/>
    <w:rsid w:val="000B11D4"/>
    <w:rsid w:val="000C0B44"/>
    <w:rsid w:val="000C35CC"/>
    <w:rsid w:val="000C450D"/>
    <w:rsid w:val="000D62F4"/>
    <w:rsid w:val="000E39EB"/>
    <w:rsid w:val="000E433A"/>
    <w:rsid w:val="000F0A7A"/>
    <w:rsid w:val="000F58B2"/>
    <w:rsid w:val="001072FF"/>
    <w:rsid w:val="00120F93"/>
    <w:rsid w:val="001322F8"/>
    <w:rsid w:val="00134AF8"/>
    <w:rsid w:val="001368DB"/>
    <w:rsid w:val="00150293"/>
    <w:rsid w:val="00171613"/>
    <w:rsid w:val="00172CBC"/>
    <w:rsid w:val="001771C5"/>
    <w:rsid w:val="0017773D"/>
    <w:rsid w:val="00177866"/>
    <w:rsid w:val="00180EA9"/>
    <w:rsid w:val="001917BF"/>
    <w:rsid w:val="001939B6"/>
    <w:rsid w:val="001B673F"/>
    <w:rsid w:val="001E5A49"/>
    <w:rsid w:val="001E6E86"/>
    <w:rsid w:val="001F1D9C"/>
    <w:rsid w:val="001F49CA"/>
    <w:rsid w:val="0021010C"/>
    <w:rsid w:val="00214F6C"/>
    <w:rsid w:val="0023779B"/>
    <w:rsid w:val="00237B77"/>
    <w:rsid w:val="002503AB"/>
    <w:rsid w:val="0025152F"/>
    <w:rsid w:val="002532D0"/>
    <w:rsid w:val="00253902"/>
    <w:rsid w:val="00260199"/>
    <w:rsid w:val="00270AEB"/>
    <w:rsid w:val="002744B3"/>
    <w:rsid w:val="00274A30"/>
    <w:rsid w:val="0027601E"/>
    <w:rsid w:val="00284615"/>
    <w:rsid w:val="00284E41"/>
    <w:rsid w:val="0028502E"/>
    <w:rsid w:val="0029034A"/>
    <w:rsid w:val="002971C7"/>
    <w:rsid w:val="00297DCB"/>
    <w:rsid w:val="002A38CC"/>
    <w:rsid w:val="002A4F00"/>
    <w:rsid w:val="002D6BD2"/>
    <w:rsid w:val="002E35BE"/>
    <w:rsid w:val="002F07BA"/>
    <w:rsid w:val="002F23BB"/>
    <w:rsid w:val="002F4D8C"/>
    <w:rsid w:val="002F7EB7"/>
    <w:rsid w:val="00300FA2"/>
    <w:rsid w:val="003075F7"/>
    <w:rsid w:val="00313E32"/>
    <w:rsid w:val="00316188"/>
    <w:rsid w:val="00325F13"/>
    <w:rsid w:val="00340B93"/>
    <w:rsid w:val="00343612"/>
    <w:rsid w:val="00345A12"/>
    <w:rsid w:val="00365EF0"/>
    <w:rsid w:val="003753BC"/>
    <w:rsid w:val="003767C9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6954"/>
    <w:rsid w:val="00437EEE"/>
    <w:rsid w:val="00446C89"/>
    <w:rsid w:val="00453804"/>
    <w:rsid w:val="0046079D"/>
    <w:rsid w:val="004746F8"/>
    <w:rsid w:val="00476919"/>
    <w:rsid w:val="00480D23"/>
    <w:rsid w:val="00492C81"/>
    <w:rsid w:val="00493458"/>
    <w:rsid w:val="00493D25"/>
    <w:rsid w:val="004A5B02"/>
    <w:rsid w:val="004B2888"/>
    <w:rsid w:val="004B75AC"/>
    <w:rsid w:val="004C039C"/>
    <w:rsid w:val="004C070F"/>
    <w:rsid w:val="004E2D1F"/>
    <w:rsid w:val="004E5754"/>
    <w:rsid w:val="004E74A4"/>
    <w:rsid w:val="004F5281"/>
    <w:rsid w:val="00512A4E"/>
    <w:rsid w:val="00520497"/>
    <w:rsid w:val="00524CA5"/>
    <w:rsid w:val="005319FE"/>
    <w:rsid w:val="00540790"/>
    <w:rsid w:val="00542909"/>
    <w:rsid w:val="00547D27"/>
    <w:rsid w:val="0055101D"/>
    <w:rsid w:val="0055237B"/>
    <w:rsid w:val="00552B53"/>
    <w:rsid w:val="00553D99"/>
    <w:rsid w:val="005774F3"/>
    <w:rsid w:val="00581FDD"/>
    <w:rsid w:val="005939F7"/>
    <w:rsid w:val="00597E4E"/>
    <w:rsid w:val="005A2D2F"/>
    <w:rsid w:val="005A7BA3"/>
    <w:rsid w:val="005B5973"/>
    <w:rsid w:val="005C0082"/>
    <w:rsid w:val="005C2B4D"/>
    <w:rsid w:val="005C7D4A"/>
    <w:rsid w:val="005D3F4C"/>
    <w:rsid w:val="005E0859"/>
    <w:rsid w:val="005E569D"/>
    <w:rsid w:val="005F6220"/>
    <w:rsid w:val="00611AC5"/>
    <w:rsid w:val="0061571E"/>
    <w:rsid w:val="006176FA"/>
    <w:rsid w:val="00626156"/>
    <w:rsid w:val="0065471E"/>
    <w:rsid w:val="00654B17"/>
    <w:rsid w:val="00660630"/>
    <w:rsid w:val="0066174E"/>
    <w:rsid w:val="006629FF"/>
    <w:rsid w:val="00665167"/>
    <w:rsid w:val="00665308"/>
    <w:rsid w:val="006705D0"/>
    <w:rsid w:val="006855A9"/>
    <w:rsid w:val="0068604A"/>
    <w:rsid w:val="00687462"/>
    <w:rsid w:val="00690432"/>
    <w:rsid w:val="00695035"/>
    <w:rsid w:val="0069741F"/>
    <w:rsid w:val="006A1A98"/>
    <w:rsid w:val="006A514D"/>
    <w:rsid w:val="006A7690"/>
    <w:rsid w:val="006B1E76"/>
    <w:rsid w:val="006C111C"/>
    <w:rsid w:val="006D549D"/>
    <w:rsid w:val="006D7AE8"/>
    <w:rsid w:val="006E3FCB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3AB2"/>
    <w:rsid w:val="00754247"/>
    <w:rsid w:val="00760B06"/>
    <w:rsid w:val="007613D3"/>
    <w:rsid w:val="00761C47"/>
    <w:rsid w:val="00770EAF"/>
    <w:rsid w:val="00777AFD"/>
    <w:rsid w:val="007831BE"/>
    <w:rsid w:val="0078482C"/>
    <w:rsid w:val="007933FE"/>
    <w:rsid w:val="00797527"/>
    <w:rsid w:val="007A3C16"/>
    <w:rsid w:val="007A70FB"/>
    <w:rsid w:val="007A740A"/>
    <w:rsid w:val="007B0DC8"/>
    <w:rsid w:val="007C7EAA"/>
    <w:rsid w:val="007D37D4"/>
    <w:rsid w:val="007D65DB"/>
    <w:rsid w:val="007E3D82"/>
    <w:rsid w:val="007E621D"/>
    <w:rsid w:val="007E769E"/>
    <w:rsid w:val="007F027E"/>
    <w:rsid w:val="007F20A0"/>
    <w:rsid w:val="007F6BDF"/>
    <w:rsid w:val="00805139"/>
    <w:rsid w:val="008105C4"/>
    <w:rsid w:val="008131B3"/>
    <w:rsid w:val="008169ED"/>
    <w:rsid w:val="00845559"/>
    <w:rsid w:val="008551B8"/>
    <w:rsid w:val="00867CCF"/>
    <w:rsid w:val="00871907"/>
    <w:rsid w:val="008730D8"/>
    <w:rsid w:val="008763CA"/>
    <w:rsid w:val="00891B2B"/>
    <w:rsid w:val="00896EE2"/>
    <w:rsid w:val="008B01A8"/>
    <w:rsid w:val="008C45D6"/>
    <w:rsid w:val="008C6C3A"/>
    <w:rsid w:val="008D7BD0"/>
    <w:rsid w:val="008E2E9E"/>
    <w:rsid w:val="00914AC1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7F93"/>
    <w:rsid w:val="009D692A"/>
    <w:rsid w:val="009D7375"/>
    <w:rsid w:val="009F4B64"/>
    <w:rsid w:val="00A00675"/>
    <w:rsid w:val="00A01675"/>
    <w:rsid w:val="00A110A1"/>
    <w:rsid w:val="00A32FE7"/>
    <w:rsid w:val="00A37968"/>
    <w:rsid w:val="00A53D68"/>
    <w:rsid w:val="00A6291E"/>
    <w:rsid w:val="00A906E7"/>
    <w:rsid w:val="00A94104"/>
    <w:rsid w:val="00A95875"/>
    <w:rsid w:val="00AA0715"/>
    <w:rsid w:val="00AA09F1"/>
    <w:rsid w:val="00AA7A31"/>
    <w:rsid w:val="00AB786E"/>
    <w:rsid w:val="00AD5229"/>
    <w:rsid w:val="00AF482E"/>
    <w:rsid w:val="00B0093E"/>
    <w:rsid w:val="00B0645E"/>
    <w:rsid w:val="00B245DB"/>
    <w:rsid w:val="00B32DEA"/>
    <w:rsid w:val="00B347A1"/>
    <w:rsid w:val="00B4787B"/>
    <w:rsid w:val="00B5303C"/>
    <w:rsid w:val="00B57A60"/>
    <w:rsid w:val="00B57F6E"/>
    <w:rsid w:val="00B614EA"/>
    <w:rsid w:val="00B63C0D"/>
    <w:rsid w:val="00B63D82"/>
    <w:rsid w:val="00B66388"/>
    <w:rsid w:val="00B723D1"/>
    <w:rsid w:val="00B7412A"/>
    <w:rsid w:val="00B82936"/>
    <w:rsid w:val="00B8532C"/>
    <w:rsid w:val="00B97921"/>
    <w:rsid w:val="00BB0ACF"/>
    <w:rsid w:val="00BB1293"/>
    <w:rsid w:val="00BB2BF8"/>
    <w:rsid w:val="00BB4241"/>
    <w:rsid w:val="00BB772D"/>
    <w:rsid w:val="00BC04CB"/>
    <w:rsid w:val="00BD398D"/>
    <w:rsid w:val="00BF03E0"/>
    <w:rsid w:val="00BF32A9"/>
    <w:rsid w:val="00BF3F45"/>
    <w:rsid w:val="00BF75DB"/>
    <w:rsid w:val="00C10085"/>
    <w:rsid w:val="00C21556"/>
    <w:rsid w:val="00C261B1"/>
    <w:rsid w:val="00C4579C"/>
    <w:rsid w:val="00C46674"/>
    <w:rsid w:val="00C506A3"/>
    <w:rsid w:val="00C615B3"/>
    <w:rsid w:val="00C66EF5"/>
    <w:rsid w:val="00C76875"/>
    <w:rsid w:val="00C93C39"/>
    <w:rsid w:val="00CA076B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2518F"/>
    <w:rsid w:val="00D43F4C"/>
    <w:rsid w:val="00D53140"/>
    <w:rsid w:val="00D6017C"/>
    <w:rsid w:val="00D676B6"/>
    <w:rsid w:val="00D7485A"/>
    <w:rsid w:val="00DA7A6A"/>
    <w:rsid w:val="00DB6913"/>
    <w:rsid w:val="00DD0E55"/>
    <w:rsid w:val="00DD43C7"/>
    <w:rsid w:val="00DE23F9"/>
    <w:rsid w:val="00DE4488"/>
    <w:rsid w:val="00DF5147"/>
    <w:rsid w:val="00DF595D"/>
    <w:rsid w:val="00DF5B16"/>
    <w:rsid w:val="00E07EE0"/>
    <w:rsid w:val="00E122D4"/>
    <w:rsid w:val="00E145D8"/>
    <w:rsid w:val="00E232BA"/>
    <w:rsid w:val="00E334ED"/>
    <w:rsid w:val="00E436F8"/>
    <w:rsid w:val="00E56887"/>
    <w:rsid w:val="00E742ED"/>
    <w:rsid w:val="00E750EC"/>
    <w:rsid w:val="00E9754F"/>
    <w:rsid w:val="00ED035D"/>
    <w:rsid w:val="00ED1A64"/>
    <w:rsid w:val="00EE4666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361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43007"/>
  <w15:docId w15:val="{B4BE1869-337B-4405-B3CD-768222F6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JKU"/>
    <w:qFormat/>
    <w:rsid w:val="00C93C39"/>
    <w:pPr>
      <w:spacing w:after="0" w:line="300" w:lineRule="exact"/>
    </w:pPr>
    <w:rPr>
      <w:rFonts w:ascii="Arial" w:hAnsi="Arial"/>
    </w:rPr>
  </w:style>
  <w:style w:type="paragraph" w:styleId="Heading1">
    <w:name w:val="heading 1"/>
    <w:aliases w:val="Überschrift 1 JKU"/>
    <w:basedOn w:val="Normal"/>
    <w:next w:val="Normal"/>
    <w:link w:val="Heading1Char"/>
    <w:uiPriority w:val="9"/>
    <w:qFormat/>
    <w:rsid w:val="005C7D4A"/>
    <w:pPr>
      <w:keepNext/>
      <w:keepLines/>
      <w:numPr>
        <w:numId w:val="22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aliases w:val="Überschrift 2 JKU"/>
    <w:basedOn w:val="Normal"/>
    <w:next w:val="Normal"/>
    <w:link w:val="Heading2Char"/>
    <w:uiPriority w:val="9"/>
    <w:unhideWhenUsed/>
    <w:qFormat/>
    <w:rsid w:val="005C7D4A"/>
    <w:pPr>
      <w:keepNext/>
      <w:keepLines/>
      <w:numPr>
        <w:ilvl w:val="1"/>
        <w:numId w:val="22"/>
      </w:numPr>
      <w:spacing w:before="24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Überschrift 3 JKU"/>
    <w:basedOn w:val="Normal"/>
    <w:next w:val="Normal"/>
    <w:link w:val="Heading3Char"/>
    <w:uiPriority w:val="9"/>
    <w:unhideWhenUsed/>
    <w:qFormat/>
    <w:rsid w:val="005C7D4A"/>
    <w:pPr>
      <w:keepNext/>
      <w:keepLines/>
      <w:numPr>
        <w:ilvl w:val="2"/>
        <w:numId w:val="22"/>
      </w:numPr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Überschrift 4 JKU"/>
    <w:basedOn w:val="Normal"/>
    <w:next w:val="Normal"/>
    <w:link w:val="Heading4Char"/>
    <w:uiPriority w:val="9"/>
    <w:unhideWhenUsed/>
    <w:qFormat/>
    <w:rsid w:val="005C7D4A"/>
    <w:pPr>
      <w:keepNext/>
      <w:keepLines/>
      <w:numPr>
        <w:ilvl w:val="3"/>
        <w:numId w:val="22"/>
      </w:numPr>
      <w:spacing w:before="40"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Überschrift 5 JKU"/>
    <w:basedOn w:val="Normal"/>
    <w:next w:val="Normal"/>
    <w:link w:val="Heading5Char"/>
    <w:uiPriority w:val="9"/>
    <w:unhideWhenUsed/>
    <w:qFormat/>
    <w:rsid w:val="005C7D4A"/>
    <w:pPr>
      <w:keepNext/>
      <w:keepLines/>
      <w:numPr>
        <w:ilvl w:val="4"/>
        <w:numId w:val="22"/>
      </w:numPr>
      <w:spacing w:before="40" w:line="240" w:lineRule="auto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D4A"/>
    <w:pPr>
      <w:keepNext/>
      <w:keepLines/>
      <w:numPr>
        <w:ilvl w:val="5"/>
        <w:numId w:val="22"/>
      </w:numPr>
      <w:spacing w:before="40" w:line="240" w:lineRule="auto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C7D4A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C7D4A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C7D4A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Kopfzeile JKU"/>
    <w:basedOn w:val="Normal"/>
    <w:link w:val="HeaderChar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Kopfzeile JKU Char"/>
    <w:basedOn w:val="DefaultParagraphFont"/>
    <w:link w:val="Header"/>
    <w:uiPriority w:val="99"/>
    <w:rsid w:val="00743AB2"/>
    <w:rPr>
      <w:rFonts w:ascii="Arial" w:hAnsi="Arial"/>
      <w:sz w:val="16"/>
    </w:rPr>
  </w:style>
  <w:style w:type="paragraph" w:styleId="Footer">
    <w:name w:val="footer"/>
    <w:aliases w:val="Fußzeile JKU"/>
    <w:basedOn w:val="Normal"/>
    <w:link w:val="FooterChar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ußzeile JKU Char"/>
    <w:basedOn w:val="DefaultParagraphFont"/>
    <w:link w:val="Footer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DefaultParagraphFont"/>
    <w:uiPriority w:val="99"/>
    <w:unhideWhenUsed/>
    <w:rsid w:val="00051E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enabsatz JKU"/>
    <w:basedOn w:val="Normal"/>
    <w:uiPriority w:val="34"/>
    <w:qFormat/>
    <w:rsid w:val="00C10085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EA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867CCF"/>
    <w:pPr>
      <w:numPr>
        <w:numId w:val="23"/>
      </w:numPr>
    </w:pPr>
  </w:style>
  <w:style w:type="character" w:styleId="Strong">
    <w:name w:val="Strong"/>
    <w:basedOn w:val="DefaultParagraphFont"/>
    <w:uiPriority w:val="22"/>
    <w:qFormat/>
    <w:rsid w:val="00743AB2"/>
    <w:rPr>
      <w:b/>
      <w:bCs/>
    </w:rPr>
  </w:style>
  <w:style w:type="paragraph" w:styleId="Title">
    <w:name w:val="Title"/>
    <w:aliases w:val="Titel Deckblatt JKU"/>
    <w:basedOn w:val="Normal"/>
    <w:next w:val="Normal"/>
    <w:link w:val="TitleChar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leChar">
    <w:name w:val="Title Char"/>
    <w:aliases w:val="Titel Deckblatt JKU Char"/>
    <w:basedOn w:val="DefaultParagraphFont"/>
    <w:link w:val="Title"/>
    <w:uiPriority w:val="10"/>
    <w:rsid w:val="00BB0ACF"/>
    <w:rPr>
      <w:rFonts w:ascii="Arial Black" w:hAnsi="Arial Black" w:cs="Arial"/>
      <w:caps/>
      <w:sz w:val="56"/>
    </w:rPr>
  </w:style>
  <w:style w:type="paragraph" w:styleId="Subtitle">
    <w:name w:val="Subtitle"/>
    <w:aliases w:val="Untertitel JKU"/>
    <w:basedOn w:val="Normal"/>
    <w:next w:val="Normal"/>
    <w:link w:val="SubtitleChar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SubtitleChar">
    <w:name w:val="Subtitle Char"/>
    <w:aliases w:val="Untertitel JKU Char"/>
    <w:basedOn w:val="DefaultParagraphFont"/>
    <w:link w:val="Subtitle"/>
    <w:uiPriority w:val="11"/>
    <w:rsid w:val="00BB0ACF"/>
    <w:rPr>
      <w:rFonts w:ascii="Arial" w:eastAsiaTheme="minorEastAsia" w:hAnsi="Arial"/>
      <w:sz w:val="28"/>
    </w:rPr>
  </w:style>
  <w:style w:type="paragraph" w:styleId="Quote">
    <w:name w:val="Quote"/>
    <w:aliases w:val="Zitat JKU"/>
    <w:basedOn w:val="Normal"/>
    <w:next w:val="Normal"/>
    <w:link w:val="QuoteChar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eReference">
    <w:name w:val="Intense Reference"/>
    <w:aliases w:val="Intensiver Verweis JKU"/>
    <w:basedOn w:val="DefaultParagraphFon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Heading1Char">
    <w:name w:val="Heading 1 Char"/>
    <w:aliases w:val="Überschrift 1 JKU Char"/>
    <w:basedOn w:val="DefaultParagraphFont"/>
    <w:link w:val="Heading1"/>
    <w:uiPriority w:val="9"/>
    <w:rsid w:val="00300FA2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Überschrift 2 JKU Char"/>
    <w:basedOn w:val="DefaultParagraphFont"/>
    <w:link w:val="Heading2"/>
    <w:uiPriority w:val="9"/>
    <w:rsid w:val="00300FA2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Überschrift 3 JKU Char"/>
    <w:basedOn w:val="DefaultParagraphFont"/>
    <w:link w:val="Heading3"/>
    <w:uiPriority w:val="9"/>
    <w:rsid w:val="005C7D4A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Überschrift 4 JKU Char"/>
    <w:basedOn w:val="DefaultParagraphFont"/>
    <w:link w:val="Heading4"/>
    <w:uiPriority w:val="9"/>
    <w:rsid w:val="005C7D4A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Überschrift 5 JKU Char"/>
    <w:basedOn w:val="DefaultParagraphFont"/>
    <w:link w:val="Heading5"/>
    <w:uiPriority w:val="9"/>
    <w:rsid w:val="005C7D4A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Zitat JKU Char"/>
    <w:basedOn w:val="DefaultParagraphFont"/>
    <w:link w:val="Quote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C39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FE7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CA3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772D"/>
  </w:style>
  <w:style w:type="character" w:styleId="SubtleReference">
    <w:name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Normal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867CCF"/>
    <w:pPr>
      <w:framePr w:w="2194" w:h="3384" w:hSpace="141" w:wrap="around" w:vAnchor="text" w:hAnchor="page" w:x="8900" w:y="286"/>
      <w:spacing w:line="220" w:lineRule="exact"/>
    </w:pPr>
    <w:rPr>
      <w:rFonts w:cs="Arial"/>
      <w:sz w:val="18"/>
    </w:rPr>
  </w:style>
  <w:style w:type="character" w:customStyle="1" w:styleId="AbsenderZchn">
    <w:name w:val="Absender Zchn"/>
    <w:basedOn w:val="DefaultParagraphFon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867CCF"/>
    <w:rPr>
      <w:rFonts w:ascii="Arial" w:hAnsi="Arial" w:cs="Arial"/>
      <w:sz w:val="18"/>
    </w:rPr>
  </w:style>
  <w:style w:type="character" w:customStyle="1" w:styleId="CaptionChar">
    <w:name w:val="Caption Char"/>
    <w:basedOn w:val="DefaultParagraphFont"/>
    <w:link w:val="Caption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TableNormal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Normal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NoSpacing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D7B"/>
    <w:pPr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TOC2">
    <w:name w:val="toc 2"/>
    <w:basedOn w:val="Normal"/>
    <w:next w:val="Normal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TOC3">
    <w:name w:val="toc 3"/>
    <w:basedOn w:val="Normal"/>
    <w:next w:val="Normal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TOC5">
    <w:name w:val="toc 5"/>
    <w:basedOn w:val="Normal"/>
    <w:next w:val="Normal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SubtitleChar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C39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C39"/>
    <w:rPr>
      <w:rFonts w:ascii="Arial" w:eastAsiaTheme="majorEastAsia" w:hAnsi="Aria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C39"/>
    <w:rPr>
      <w:rFonts w:ascii="Arial" w:eastAsiaTheme="majorEastAsia" w:hAnsi="Arial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unikomm\03_Geschaeftsausstattung_Werbemittel\02_Office_Latex_Vorlagen\Wissenschaftliche%20Arbeiten\JKU_Vorlage_Masterarbeit_DE_2019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CE533CD6A644B2A471FBE102D359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64A6AE-0158-4D56-9DC6-AC8323CCF340}"/>
      </w:docPartPr>
      <w:docPartBody>
        <w:p w:rsidR="00FA04E3" w:rsidRDefault="00CA4A1F">
          <w:pPr>
            <w:pStyle w:val="1BCE533CD6A644B2A471FBE102D359ED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A1F"/>
    <w:rsid w:val="0004446A"/>
    <w:rsid w:val="00072E6D"/>
    <w:rsid w:val="002A16FE"/>
    <w:rsid w:val="00CA4A1F"/>
    <w:rsid w:val="00DF68EC"/>
    <w:rsid w:val="00E0772C"/>
    <w:rsid w:val="00FA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1BCE533CD6A644B2A471FBE102D359ED">
    <w:name w:val="1BCE533CD6A644B2A471FBE102D35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2F83DEFD-DBE3-CC42-8453-7B48BA3E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JKU_Vorlage_Masterarbeit_DE_2019_12.dotx</Template>
  <TotalTime>275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/>
      <vt:lpstr/>
      <vt:lpstr>Kapitel</vt:lpstr>
      <vt:lpstr>    Unterkapitel</vt:lpstr>
      <vt:lpstr>        Unterkapitel</vt:lpstr>
    </vt:vector>
  </TitlesOfParts>
  <Company>JKU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Projektdokumentation</dc:creator>
  <cp:lastModifiedBy>Braeuer, Johannes</cp:lastModifiedBy>
  <cp:revision>7</cp:revision>
  <cp:lastPrinted>2015-11-11T12:56:00Z</cp:lastPrinted>
  <dcterms:created xsi:type="dcterms:W3CDTF">2021-05-17T10:59:00Z</dcterms:created>
  <dcterms:modified xsi:type="dcterms:W3CDTF">2024-01-14T16:27:00Z</dcterms:modified>
</cp:coreProperties>
</file>